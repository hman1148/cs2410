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9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77"/>
      </w:tblGrid>
      <w:tr w:rsidR="00692703" w:rsidRPr="00D5267E" w14:paraId="2D569361" w14:textId="77777777" w:rsidTr="005A4073">
        <w:trPr>
          <w:trHeight w:hRule="exact" w:val="1432"/>
        </w:trPr>
        <w:tc>
          <w:tcPr>
            <w:tcW w:w="10277" w:type="dxa"/>
            <w:tcMar>
              <w:top w:w="0" w:type="dxa"/>
              <w:bottom w:w="0" w:type="dxa"/>
            </w:tcMar>
          </w:tcPr>
          <w:p w14:paraId="5AFD406A" w14:textId="2203228F" w:rsidR="00692703" w:rsidRPr="003F1C70" w:rsidRDefault="00D5267E" w:rsidP="00913946">
            <w:pPr>
              <w:pStyle w:val="Title"/>
              <w:rPr>
                <w:color w:val="000000" w:themeColor="text1"/>
                <w:sz w:val="52"/>
                <w:szCs w:val="48"/>
              </w:rPr>
            </w:pPr>
            <w:r w:rsidRPr="003F1C70">
              <w:rPr>
                <w:color w:val="000000" w:themeColor="text1"/>
                <w:sz w:val="52"/>
                <w:szCs w:val="48"/>
              </w:rPr>
              <w:t>Hunter</w:t>
            </w:r>
            <w:r w:rsidR="00692703" w:rsidRPr="003F1C70">
              <w:rPr>
                <w:color w:val="000000" w:themeColor="text1"/>
                <w:sz w:val="52"/>
                <w:szCs w:val="48"/>
              </w:rPr>
              <w:t xml:space="preserve"> </w:t>
            </w:r>
            <w:r w:rsidRPr="003F1C70">
              <w:rPr>
                <w:rStyle w:val="IntenseEmphasis"/>
                <w:b w:val="0"/>
                <w:bCs/>
                <w:color w:val="000000" w:themeColor="text1"/>
                <w:sz w:val="52"/>
                <w:szCs w:val="48"/>
              </w:rPr>
              <w:t>Peart</w:t>
            </w:r>
          </w:p>
          <w:p w14:paraId="409D16A6" w14:textId="7CF09D31" w:rsidR="00692703" w:rsidRPr="003F1C70" w:rsidRDefault="001C22E8" w:rsidP="003F1C70">
            <w:pPr>
              <w:pStyle w:val="ContactInfo"/>
            </w:pPr>
            <w:r>
              <w:t>625</w:t>
            </w:r>
            <w:r w:rsidR="00D5267E" w:rsidRPr="003F1C70">
              <w:t xml:space="preserve"> </w:t>
            </w:r>
            <w:r>
              <w:t>E</w:t>
            </w:r>
            <w:r w:rsidR="00D5267E" w:rsidRPr="003F1C70">
              <w:t xml:space="preserve"> </w:t>
            </w:r>
            <w:r>
              <w:t>700 N Apt 12</w:t>
            </w:r>
            <w:r w:rsidR="00D5267E" w:rsidRPr="003F1C70">
              <w:t xml:space="preserve"> </w:t>
            </w:r>
            <w:r>
              <w:t>Logan, Utah</w:t>
            </w:r>
            <w:r w:rsidR="00D5267E" w:rsidRPr="003F1C70">
              <w:t>, 84</w:t>
            </w:r>
            <w:r>
              <w:t>321</w:t>
            </w:r>
            <w:r w:rsidR="00692703" w:rsidRPr="003F1C70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235BFD03CCF4E92BF0114ED9ABE60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F1C70">
                  <w:t>·</w:t>
                </w:r>
              </w:sdtContent>
            </w:sdt>
            <w:r w:rsidR="00692703" w:rsidRPr="003F1C70">
              <w:t xml:space="preserve"> </w:t>
            </w:r>
            <w:r w:rsidR="00D5267E" w:rsidRPr="003F1C70">
              <w:t>801-928-0593</w:t>
            </w:r>
          </w:p>
          <w:p w14:paraId="33C4F969" w14:textId="77777777" w:rsidR="00692703" w:rsidRDefault="00D5267E" w:rsidP="00913946">
            <w:pPr>
              <w:pStyle w:val="ContactInfoEmphasis"/>
              <w:contextualSpacing w:val="0"/>
              <w:rPr>
                <w:sz w:val="18"/>
                <w:szCs w:val="18"/>
              </w:rPr>
            </w:pPr>
            <w:r w:rsidRPr="003F1C70">
              <w:rPr>
                <w:sz w:val="18"/>
                <w:szCs w:val="18"/>
              </w:rPr>
              <w:t>hman1148@outlook.com</w:t>
            </w:r>
            <w:r w:rsidR="00692703" w:rsidRPr="003F1C70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Divider dot:"/>
                <w:tag w:val="Divider dot:"/>
                <w:id w:val="2000459528"/>
                <w:placeholder>
                  <w:docPart w:val="59989B46BDF14457BF4AA882A80005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F1C70">
                  <w:rPr>
                    <w:sz w:val="18"/>
                    <w:szCs w:val="18"/>
                  </w:rPr>
                  <w:t>·</w:t>
                </w:r>
              </w:sdtContent>
            </w:sdt>
            <w:r w:rsidR="00692703" w:rsidRPr="003F1C70">
              <w:rPr>
                <w:sz w:val="18"/>
                <w:szCs w:val="18"/>
              </w:rPr>
              <w:t xml:space="preserve"> </w:t>
            </w:r>
            <w:hyperlink r:id="rId8" w:history="1">
              <w:r w:rsidRPr="00686245">
                <w:rPr>
                  <w:rStyle w:val="Hyperlink"/>
                  <w:sz w:val="18"/>
                  <w:szCs w:val="18"/>
                </w:rPr>
                <w:t>https://www.linkedin.com/in/hunter-peart-1216ab158/</w:t>
              </w:r>
            </w:hyperlink>
            <w:r w:rsidR="00692703" w:rsidRPr="003F1C70">
              <w:rPr>
                <w:sz w:val="18"/>
                <w:szCs w:val="18"/>
              </w:rPr>
              <w:t xml:space="preserve"> </w:t>
            </w:r>
          </w:p>
          <w:p w14:paraId="2DB62FF7" w14:textId="2483DF4D" w:rsidR="0054088E" w:rsidRDefault="00E4305D" w:rsidP="00E4305D">
            <w:pPr>
              <w:pStyle w:val="ContactInfoEmphasis"/>
              <w:tabs>
                <w:tab w:val="left" w:pos="2730"/>
                <w:tab w:val="center" w:pos="5138"/>
              </w:tabs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G</w:t>
            </w:r>
            <w:r w:rsidR="0054088E">
              <w:rPr>
                <w:sz w:val="18"/>
                <w:szCs w:val="18"/>
              </w:rPr>
              <w:t>ithub:</w:t>
            </w:r>
            <w:r w:rsidR="0054088E" w:rsidRPr="003F1C70">
              <w:rPr>
                <w:sz w:val="18"/>
                <w:szCs w:val="18"/>
              </w:rPr>
              <w:t xml:space="preserve"> </w:t>
            </w:r>
            <w:hyperlink r:id="rId9" w:history="1">
              <w:r w:rsidR="0038535B" w:rsidRPr="0038535B">
                <w:rPr>
                  <w:rStyle w:val="Hyperlink"/>
                  <w:sz w:val="18"/>
                  <w:szCs w:val="18"/>
                </w:rPr>
                <w:t>https://github.com/hman1148?tab=repositories</w:t>
              </w:r>
            </w:hyperlink>
          </w:p>
          <w:p w14:paraId="7C58253D" w14:textId="77777777" w:rsidR="0054088E" w:rsidRDefault="0054088E" w:rsidP="0054088E">
            <w:pPr>
              <w:pStyle w:val="ContactInfoEmphasis"/>
              <w:contextualSpacing w:val="0"/>
              <w:jc w:val="left"/>
              <w:rPr>
                <w:sz w:val="18"/>
                <w:szCs w:val="18"/>
              </w:rPr>
            </w:pPr>
          </w:p>
          <w:p w14:paraId="657AA69C" w14:textId="2F859C2B" w:rsidR="0054088E" w:rsidRPr="00D5267E" w:rsidRDefault="0054088E" w:rsidP="0054088E">
            <w:pPr>
              <w:pStyle w:val="ContactInfoEmphasis"/>
              <w:contextualSpacing w:val="0"/>
              <w:jc w:val="left"/>
              <w:rPr>
                <w:sz w:val="20"/>
                <w:szCs w:val="20"/>
              </w:rPr>
            </w:pPr>
          </w:p>
        </w:tc>
      </w:tr>
      <w:tr w:rsidR="009571D8" w:rsidRPr="00D5267E" w14:paraId="302D6CE0" w14:textId="77777777" w:rsidTr="005A4073">
        <w:trPr>
          <w:trHeight w:val="582"/>
        </w:trPr>
        <w:tc>
          <w:tcPr>
            <w:tcW w:w="10277" w:type="dxa"/>
            <w:tcMar>
              <w:top w:w="432" w:type="dxa"/>
            </w:tcMar>
          </w:tcPr>
          <w:p w14:paraId="6D60A882" w14:textId="3747E689" w:rsidR="001755A8" w:rsidRPr="00D5267E" w:rsidRDefault="003C5CFE" w:rsidP="006D444E">
            <w:pPr>
              <w:contextualSpacing w:val="0"/>
              <w:rPr>
                <w:sz w:val="20"/>
                <w:szCs w:val="20"/>
              </w:rPr>
            </w:pPr>
            <w:r w:rsidRPr="003F1C70">
              <w:rPr>
                <w:sz w:val="18"/>
                <w:szCs w:val="18"/>
              </w:rPr>
              <w:t xml:space="preserve">My goal is </w:t>
            </w:r>
            <w:r w:rsidR="00DF6D84" w:rsidRPr="003F1C70">
              <w:rPr>
                <w:sz w:val="18"/>
                <w:szCs w:val="18"/>
              </w:rPr>
              <w:t xml:space="preserve">to </w:t>
            </w:r>
            <w:r w:rsidR="00621F28" w:rsidRPr="003F1C70">
              <w:rPr>
                <w:sz w:val="18"/>
                <w:szCs w:val="18"/>
              </w:rPr>
              <w:t>rais</w:t>
            </w:r>
            <w:r w:rsidR="00DF6D84" w:rsidRPr="003F1C70">
              <w:rPr>
                <w:sz w:val="18"/>
                <w:szCs w:val="18"/>
              </w:rPr>
              <w:t>e</w:t>
            </w:r>
            <w:r w:rsidR="006D4E64" w:rsidRPr="003F1C70">
              <w:rPr>
                <w:sz w:val="18"/>
                <w:szCs w:val="18"/>
              </w:rPr>
              <w:t xml:space="preserve"> money for college tuition</w:t>
            </w:r>
            <w:r w:rsidR="00621F28" w:rsidRPr="003F1C70">
              <w:rPr>
                <w:sz w:val="18"/>
                <w:szCs w:val="18"/>
              </w:rPr>
              <w:t xml:space="preserve"> </w:t>
            </w:r>
            <w:r w:rsidR="006D4E64" w:rsidRPr="003F1C70">
              <w:rPr>
                <w:sz w:val="18"/>
                <w:szCs w:val="18"/>
              </w:rPr>
              <w:t xml:space="preserve">by seeking </w:t>
            </w:r>
            <w:r w:rsidR="00621F28" w:rsidRPr="003F1C70">
              <w:rPr>
                <w:sz w:val="18"/>
                <w:szCs w:val="18"/>
              </w:rPr>
              <w:t xml:space="preserve">meaningful employment. I </w:t>
            </w:r>
            <w:r w:rsidR="00CF1F39" w:rsidRPr="003F1C70">
              <w:rPr>
                <w:sz w:val="18"/>
                <w:szCs w:val="18"/>
              </w:rPr>
              <w:t>enjoy</w:t>
            </w:r>
            <w:r w:rsidR="007C11E4" w:rsidRPr="003F1C70">
              <w:rPr>
                <w:sz w:val="18"/>
                <w:szCs w:val="18"/>
              </w:rPr>
              <w:t xml:space="preserve"> work</w:t>
            </w:r>
            <w:r w:rsidR="00CF1F39" w:rsidRPr="003F1C70">
              <w:rPr>
                <w:sz w:val="18"/>
                <w:szCs w:val="18"/>
              </w:rPr>
              <w:t>ing</w:t>
            </w:r>
            <w:r w:rsidR="007C11E4" w:rsidRPr="003F1C70">
              <w:rPr>
                <w:sz w:val="18"/>
                <w:szCs w:val="18"/>
              </w:rPr>
              <w:t xml:space="preserve"> hard to s</w:t>
            </w:r>
            <w:r w:rsidR="000E7F2A" w:rsidRPr="003F1C70">
              <w:rPr>
                <w:sz w:val="18"/>
                <w:szCs w:val="18"/>
              </w:rPr>
              <w:t xml:space="preserve">uccessfully complete </w:t>
            </w:r>
            <w:r w:rsidR="001C53CE" w:rsidRPr="003F1C70">
              <w:rPr>
                <w:sz w:val="18"/>
                <w:szCs w:val="18"/>
              </w:rPr>
              <w:t xml:space="preserve">every </w:t>
            </w:r>
            <w:r w:rsidR="00CF55AC" w:rsidRPr="003F1C70">
              <w:rPr>
                <w:sz w:val="18"/>
                <w:szCs w:val="18"/>
              </w:rPr>
              <w:t>task</w:t>
            </w:r>
            <w:r w:rsidR="007C11E4" w:rsidRPr="003F1C70">
              <w:rPr>
                <w:sz w:val="18"/>
                <w:szCs w:val="18"/>
              </w:rPr>
              <w:t xml:space="preserve"> </w:t>
            </w:r>
            <w:r w:rsidR="00C77402" w:rsidRPr="003F1C70">
              <w:rPr>
                <w:sz w:val="18"/>
                <w:szCs w:val="18"/>
              </w:rPr>
              <w:t xml:space="preserve">assigned to me. I have </w:t>
            </w:r>
            <w:r w:rsidR="007273F0" w:rsidRPr="003F1C70">
              <w:rPr>
                <w:sz w:val="18"/>
                <w:szCs w:val="18"/>
              </w:rPr>
              <w:t xml:space="preserve">a wide range of experience from mowing lawns and detailing </w:t>
            </w:r>
            <w:r w:rsidR="00FC441A" w:rsidRPr="003F1C70">
              <w:rPr>
                <w:sz w:val="18"/>
                <w:szCs w:val="18"/>
              </w:rPr>
              <w:t>cars</w:t>
            </w:r>
            <w:r w:rsidR="001C53CE" w:rsidRPr="003F1C70">
              <w:rPr>
                <w:sz w:val="18"/>
                <w:szCs w:val="18"/>
              </w:rPr>
              <w:t xml:space="preserve"> to </w:t>
            </w:r>
            <w:r w:rsidR="00CF55AC" w:rsidRPr="003F1C70">
              <w:rPr>
                <w:sz w:val="18"/>
                <w:szCs w:val="18"/>
              </w:rPr>
              <w:t>writing computer programs</w:t>
            </w:r>
            <w:r w:rsidR="00FC441A" w:rsidRPr="003F1C70">
              <w:rPr>
                <w:sz w:val="18"/>
                <w:szCs w:val="18"/>
              </w:rPr>
              <w:t xml:space="preserve">. </w:t>
            </w:r>
            <w:r w:rsidR="00D5267E" w:rsidRPr="003F1C70">
              <w:rPr>
                <w:sz w:val="18"/>
                <w:szCs w:val="18"/>
              </w:rPr>
              <w:t>I</w:t>
            </w:r>
            <w:r w:rsidR="00350D72" w:rsidRPr="003F1C70">
              <w:rPr>
                <w:sz w:val="18"/>
                <w:szCs w:val="18"/>
              </w:rPr>
              <w:t xml:space="preserve"> </w:t>
            </w:r>
            <w:r w:rsidR="00AA7077" w:rsidRPr="003F1C70">
              <w:rPr>
                <w:sz w:val="18"/>
                <w:szCs w:val="18"/>
              </w:rPr>
              <w:t>c</w:t>
            </w:r>
            <w:r w:rsidR="00D5267E" w:rsidRPr="003F1C70">
              <w:rPr>
                <w:sz w:val="18"/>
                <w:szCs w:val="18"/>
              </w:rPr>
              <w:t xml:space="preserve">ommunicate well with others and </w:t>
            </w:r>
            <w:r w:rsidR="00350D72" w:rsidRPr="003F1C70">
              <w:rPr>
                <w:sz w:val="18"/>
                <w:szCs w:val="18"/>
              </w:rPr>
              <w:t xml:space="preserve">enjoy </w:t>
            </w:r>
            <w:r w:rsidR="00D5267E" w:rsidRPr="003F1C70">
              <w:rPr>
                <w:sz w:val="18"/>
                <w:szCs w:val="18"/>
              </w:rPr>
              <w:t>build</w:t>
            </w:r>
            <w:r w:rsidR="00350D72" w:rsidRPr="003F1C70">
              <w:rPr>
                <w:sz w:val="18"/>
                <w:szCs w:val="18"/>
              </w:rPr>
              <w:t>ing</w:t>
            </w:r>
            <w:r w:rsidR="00D5267E" w:rsidRPr="003F1C70">
              <w:rPr>
                <w:sz w:val="18"/>
                <w:szCs w:val="18"/>
              </w:rPr>
              <w:t xml:space="preserve"> new relations with </w:t>
            </w:r>
            <w:r w:rsidR="008411B2" w:rsidRPr="003F1C70">
              <w:rPr>
                <w:sz w:val="18"/>
                <w:szCs w:val="18"/>
              </w:rPr>
              <w:t>the people</w:t>
            </w:r>
            <w:r w:rsidR="00D5267E" w:rsidRPr="003F1C70">
              <w:rPr>
                <w:sz w:val="18"/>
                <w:szCs w:val="18"/>
              </w:rPr>
              <w:t xml:space="preserve"> I work. </w:t>
            </w:r>
          </w:p>
        </w:tc>
      </w:tr>
    </w:tbl>
    <w:p w14:paraId="59B6ABB5" w14:textId="77777777" w:rsidR="004E01EB" w:rsidRPr="008F131A" w:rsidRDefault="00D6162B" w:rsidP="006D444E">
      <w:pPr>
        <w:pStyle w:val="Heading1"/>
        <w:rPr>
          <w:sz w:val="20"/>
          <w:szCs w:val="22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A899783BD148417492617FCADA119F70"/>
          </w:placeholder>
          <w:temporary/>
          <w:showingPlcHdr/>
          <w15:appearance w15:val="hidden"/>
        </w:sdtPr>
        <w:sdtEndPr>
          <w:rPr>
            <w:sz w:val="20"/>
            <w:szCs w:val="22"/>
          </w:rPr>
        </w:sdtEndPr>
        <w:sdtContent>
          <w:r w:rsidR="004E01EB" w:rsidRPr="008F131A">
            <w:rPr>
              <w:sz w:val="20"/>
              <w:szCs w:val="2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8F131A" w14:paraId="13CC6DBE" w14:textId="77777777" w:rsidTr="006421F0">
        <w:tc>
          <w:tcPr>
            <w:tcW w:w="9290" w:type="dxa"/>
          </w:tcPr>
          <w:p w14:paraId="4FE632E4" w14:textId="28AC3CDC" w:rsidR="001D0BF1" w:rsidRPr="008F131A" w:rsidRDefault="0023518E" w:rsidP="006D444E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August 2022</w:t>
            </w:r>
            <w:r w:rsidR="001D0BF1" w:rsidRPr="008F131A">
              <w:rPr>
                <w:sz w:val="16"/>
                <w:szCs w:val="18"/>
              </w:rPr>
              <w:t xml:space="preserve"> – </w:t>
            </w:r>
            <w:r>
              <w:rPr>
                <w:sz w:val="16"/>
                <w:szCs w:val="18"/>
              </w:rPr>
              <w:t>Current</w:t>
            </w:r>
          </w:p>
          <w:p w14:paraId="660C6FF0" w14:textId="4443A956" w:rsidR="001E3120" w:rsidRPr="0023518E" w:rsidRDefault="0023518E" w:rsidP="006D444E">
            <w:pPr>
              <w:pStyle w:val="Heading2"/>
              <w:contextualSpacing w:val="0"/>
              <w:outlineLvl w:val="1"/>
              <w:rPr>
                <w:rStyle w:val="SubtleReference"/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Tester</w:t>
            </w:r>
            <w:r w:rsidR="001D0BF1" w:rsidRPr="008F131A">
              <w:rPr>
                <w:sz w:val="20"/>
                <w:szCs w:val="20"/>
              </w:rPr>
              <w:t xml:space="preserve">, </w:t>
            </w:r>
            <w:r w:rsidRPr="0023518E">
              <w:rPr>
                <w:rStyle w:val="SubtleReference"/>
                <w:sz w:val="20"/>
                <w:szCs w:val="20"/>
              </w:rPr>
              <w:t>Space Dynamics Laboratory</w:t>
            </w:r>
          </w:p>
          <w:p w14:paraId="759943D6" w14:textId="20393EE5" w:rsidR="006903C2" w:rsidRPr="008F131A" w:rsidRDefault="0023518E" w:rsidP="006D444E">
            <w:pPr>
              <w:pStyle w:val="Heading2"/>
              <w:contextualSpacing w:val="0"/>
              <w:outlineLvl w:val="1"/>
              <w:rPr>
                <w:b w:val="0"/>
                <w:cap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caps w:val="0"/>
                <w:color w:val="000000" w:themeColor="text1"/>
                <w:sz w:val="16"/>
                <w:szCs w:val="16"/>
              </w:rPr>
              <w:t>At the Space Dynamics Lab, I worked on Vantage, a military grade software for</w:t>
            </w:r>
            <w:r w:rsidR="003E7240">
              <w:rPr>
                <w:b w:val="0"/>
                <w:caps w:val="0"/>
                <w:color w:val="000000" w:themeColor="text1"/>
                <w:sz w:val="16"/>
                <w:szCs w:val="16"/>
              </w:rPr>
              <w:t xml:space="preserve"> compiling photos and videos taken from </w:t>
            </w:r>
            <w:r w:rsidR="00F54A20">
              <w:rPr>
                <w:b w:val="0"/>
                <w:caps w:val="0"/>
                <w:color w:val="000000" w:themeColor="text1"/>
                <w:sz w:val="16"/>
                <w:szCs w:val="16"/>
              </w:rPr>
              <w:t xml:space="preserve">U.S. government </w:t>
            </w:r>
            <w:r w:rsidR="003E7240">
              <w:rPr>
                <w:b w:val="0"/>
                <w:caps w:val="0"/>
                <w:color w:val="000000" w:themeColor="text1"/>
                <w:sz w:val="16"/>
                <w:szCs w:val="16"/>
              </w:rPr>
              <w:t xml:space="preserve">drones. I worked </w:t>
            </w:r>
            <w:r w:rsidR="00421475">
              <w:rPr>
                <w:b w:val="0"/>
                <w:caps w:val="0"/>
                <w:color w:val="000000" w:themeColor="text1"/>
                <w:sz w:val="16"/>
                <w:szCs w:val="16"/>
              </w:rPr>
              <w:t xml:space="preserve">injunction with Software Developers and Software Test Engineers to ensure that our product performed to its peak level on both Windows Operating Systems and on Linux. </w:t>
            </w:r>
          </w:p>
        </w:tc>
      </w:tr>
      <w:tr w:rsidR="00F61DF9" w:rsidRPr="008F131A" w14:paraId="7B318215" w14:textId="77777777" w:rsidTr="006421F0">
        <w:tc>
          <w:tcPr>
            <w:tcW w:w="9290" w:type="dxa"/>
            <w:tcMar>
              <w:top w:w="216" w:type="dxa"/>
            </w:tcMar>
          </w:tcPr>
          <w:p w14:paraId="37750D87" w14:textId="77777777" w:rsidR="0023518E" w:rsidRPr="008F131A" w:rsidRDefault="0023518E" w:rsidP="0023518E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October 2021 – December 2021</w:t>
            </w:r>
          </w:p>
          <w:p w14:paraId="2094BD1A" w14:textId="77777777" w:rsidR="0023518E" w:rsidRPr="008F131A" w:rsidRDefault="0023518E" w:rsidP="0023518E">
            <w:pPr>
              <w:pStyle w:val="Heading2"/>
              <w:contextualSpacing w:val="0"/>
              <w:outlineLvl w:val="1"/>
              <w:rPr>
                <w:rStyle w:val="SubtleReference"/>
                <w:sz w:val="20"/>
                <w:szCs w:val="20"/>
              </w:rPr>
            </w:pPr>
            <w:r w:rsidRPr="008F131A">
              <w:rPr>
                <w:sz w:val="20"/>
                <w:szCs w:val="20"/>
              </w:rPr>
              <w:t xml:space="preserve">Detailer, </w:t>
            </w:r>
            <w:r w:rsidRPr="008F131A">
              <w:rPr>
                <w:rStyle w:val="SubtleReference"/>
                <w:sz w:val="20"/>
                <w:szCs w:val="20"/>
              </w:rPr>
              <w:t>Mercedes-Benz of Farmington</w:t>
            </w:r>
          </w:p>
          <w:p w14:paraId="17540C96" w14:textId="052745BF" w:rsidR="0023518E" w:rsidRDefault="0023518E" w:rsidP="0023518E">
            <w:pPr>
              <w:pStyle w:val="Heading3"/>
              <w:contextualSpacing w:val="0"/>
              <w:outlineLvl w:val="2"/>
              <w:rPr>
                <w:b w:val="0"/>
                <w:caps w:val="0"/>
                <w:color w:val="000000" w:themeColor="text1"/>
                <w:sz w:val="16"/>
                <w:szCs w:val="16"/>
              </w:rPr>
            </w:pPr>
            <w:r w:rsidRPr="008F131A">
              <w:rPr>
                <w:b w:val="0"/>
                <w:caps w:val="0"/>
                <w:color w:val="000000" w:themeColor="text1"/>
                <w:sz w:val="16"/>
                <w:szCs w:val="16"/>
              </w:rPr>
              <w:t>Met customer expectations by presenting them their newly purchased Mercedes-Benz or pre-owned/certified vehicle</w:t>
            </w:r>
          </w:p>
          <w:p w14:paraId="206DA399" w14:textId="77777777" w:rsidR="0023518E" w:rsidRPr="008F131A" w:rsidRDefault="0023518E" w:rsidP="0023518E">
            <w:pPr>
              <w:pStyle w:val="Heading3"/>
              <w:contextualSpacing w:val="0"/>
              <w:outlineLvl w:val="2"/>
              <w:rPr>
                <w:color w:val="1D824C" w:themeColor="accent1"/>
                <w:sz w:val="20"/>
                <w:szCs w:val="20"/>
              </w:rPr>
            </w:pPr>
          </w:p>
          <w:p w14:paraId="249AD563" w14:textId="0320A885" w:rsidR="00F61DF9" w:rsidRPr="008F131A" w:rsidRDefault="00D5267E" w:rsidP="006D444E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Jul</w:t>
            </w:r>
            <w:r w:rsidR="006903C2" w:rsidRPr="008F131A">
              <w:rPr>
                <w:sz w:val="16"/>
                <w:szCs w:val="18"/>
              </w:rPr>
              <w:t>y</w:t>
            </w:r>
            <w:r w:rsidRPr="008F131A">
              <w:rPr>
                <w:sz w:val="16"/>
                <w:szCs w:val="18"/>
              </w:rPr>
              <w:t xml:space="preserve"> 2018</w:t>
            </w:r>
            <w:r w:rsidR="00F61DF9" w:rsidRPr="008F131A">
              <w:rPr>
                <w:sz w:val="16"/>
                <w:szCs w:val="18"/>
              </w:rPr>
              <w:t xml:space="preserve"> – </w:t>
            </w:r>
            <w:r w:rsidRPr="008F131A">
              <w:rPr>
                <w:sz w:val="16"/>
                <w:szCs w:val="18"/>
              </w:rPr>
              <w:t>Jul</w:t>
            </w:r>
            <w:r w:rsidR="006903C2" w:rsidRPr="008F131A">
              <w:rPr>
                <w:sz w:val="16"/>
                <w:szCs w:val="18"/>
              </w:rPr>
              <w:t>y</w:t>
            </w:r>
            <w:r w:rsidRPr="008F131A">
              <w:rPr>
                <w:sz w:val="16"/>
                <w:szCs w:val="18"/>
              </w:rPr>
              <w:t xml:space="preserve"> 2019</w:t>
            </w:r>
          </w:p>
          <w:p w14:paraId="62F8F5C1" w14:textId="1B7B75CD" w:rsidR="00F61DF9" w:rsidRPr="008F131A" w:rsidRDefault="00D5267E" w:rsidP="006D444E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F131A">
              <w:rPr>
                <w:sz w:val="20"/>
                <w:szCs w:val="20"/>
              </w:rPr>
              <w:t>Information Technology</w:t>
            </w:r>
            <w:r w:rsidR="00F61DF9" w:rsidRPr="008F131A">
              <w:rPr>
                <w:sz w:val="20"/>
                <w:szCs w:val="20"/>
              </w:rPr>
              <w:t xml:space="preserve">, </w:t>
            </w:r>
            <w:r w:rsidRPr="008F131A">
              <w:rPr>
                <w:rStyle w:val="SubtleReference"/>
                <w:sz w:val="20"/>
                <w:szCs w:val="20"/>
              </w:rPr>
              <w:t>Syracuse Arts Academy</w:t>
            </w:r>
          </w:p>
          <w:p w14:paraId="03F8CF33" w14:textId="67065DE1" w:rsidR="00B95BD2" w:rsidRPr="008F131A" w:rsidRDefault="00D5267E" w:rsidP="006D444E">
            <w:pPr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 xml:space="preserve">I worked with the Arts Academy each summer to wipe data caches from the student and faculty computers. I accomplished this task through Linux and terminal commands. 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C3554D4837F642E49C824A8F87909949"/>
        </w:placeholder>
        <w:temporary/>
        <w:showingPlcHdr/>
        <w15:appearance w15:val="hidden"/>
      </w:sdtPr>
      <w:sdtEndPr>
        <w:rPr>
          <w:sz w:val="20"/>
          <w:szCs w:val="22"/>
        </w:rPr>
      </w:sdtEndPr>
      <w:sdtContent>
        <w:p w14:paraId="3558666D" w14:textId="77777777" w:rsidR="00DA59AA" w:rsidRPr="008F131A" w:rsidRDefault="00DA59AA" w:rsidP="006D444E">
          <w:pPr>
            <w:pStyle w:val="Heading1"/>
            <w:rPr>
              <w:sz w:val="20"/>
              <w:szCs w:val="22"/>
            </w:rPr>
          </w:pPr>
          <w:r w:rsidRPr="008F131A">
            <w:rPr>
              <w:sz w:val="20"/>
              <w:szCs w:val="2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8F131A" w14:paraId="63BF9744" w14:textId="77777777" w:rsidTr="00D66A52">
        <w:tc>
          <w:tcPr>
            <w:tcW w:w="9355" w:type="dxa"/>
          </w:tcPr>
          <w:p w14:paraId="1B5E34BF" w14:textId="534A2661" w:rsidR="001D0BF1" w:rsidRPr="008F131A" w:rsidRDefault="00D5267E" w:rsidP="006D444E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May</w:t>
            </w:r>
            <w:r w:rsidR="001D0BF1" w:rsidRPr="008F131A">
              <w:rPr>
                <w:sz w:val="16"/>
                <w:szCs w:val="18"/>
              </w:rPr>
              <w:t xml:space="preserve"> </w:t>
            </w:r>
            <w:r w:rsidRPr="008F131A">
              <w:rPr>
                <w:sz w:val="16"/>
                <w:szCs w:val="18"/>
              </w:rPr>
              <w:t>2019</w:t>
            </w:r>
          </w:p>
          <w:p w14:paraId="081A525D" w14:textId="1B8957ED" w:rsidR="001D0BF1" w:rsidRPr="008F131A" w:rsidRDefault="00044405" w:rsidP="006D444E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F131A">
              <w:rPr>
                <w:rStyle w:val="SubtleReference"/>
                <w:b/>
                <w:bCs/>
                <w:color w:val="1D824C" w:themeColor="accent1"/>
                <w:sz w:val="20"/>
                <w:szCs w:val="20"/>
              </w:rPr>
              <w:t>Syracuse high School,</w:t>
            </w:r>
            <w:r w:rsidRPr="008F131A">
              <w:rPr>
                <w:sz w:val="20"/>
                <w:szCs w:val="20"/>
              </w:rPr>
              <w:t xml:space="preserve"> </w:t>
            </w:r>
            <w:r w:rsidR="00D5267E" w:rsidRPr="008F131A">
              <w:rPr>
                <w:b w:val="0"/>
                <w:bCs/>
                <w:color w:val="747474" w:themeColor="background2" w:themeShade="80"/>
                <w:sz w:val="20"/>
                <w:szCs w:val="20"/>
              </w:rPr>
              <w:t>High School Diploma</w:t>
            </w:r>
            <w:r w:rsidR="001D0BF1" w:rsidRPr="008F131A">
              <w:rPr>
                <w:sz w:val="20"/>
                <w:szCs w:val="20"/>
              </w:rPr>
              <w:t xml:space="preserve"> </w:t>
            </w:r>
          </w:p>
          <w:p w14:paraId="74D67E7E" w14:textId="68A91698" w:rsidR="007538DC" w:rsidRPr="008F131A" w:rsidRDefault="00D5267E" w:rsidP="006D444E">
            <w:pPr>
              <w:contextualSpacing w:val="0"/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>I graduated from Syracuse High School with a 3.7 GPA</w:t>
            </w:r>
            <w:r w:rsidR="00B61A2E" w:rsidRPr="008F131A">
              <w:rPr>
                <w:sz w:val="16"/>
                <w:szCs w:val="16"/>
              </w:rPr>
              <w:t>,</w:t>
            </w:r>
            <w:r w:rsidRPr="008F131A">
              <w:rPr>
                <w:sz w:val="16"/>
                <w:szCs w:val="16"/>
              </w:rPr>
              <w:t xml:space="preserve"> and as a Sterling Scholar in </w:t>
            </w:r>
            <w:r w:rsidR="00B61A2E" w:rsidRPr="008F131A">
              <w:rPr>
                <w:sz w:val="16"/>
                <w:szCs w:val="16"/>
              </w:rPr>
              <w:t xml:space="preserve">Computer Science for the State of Utah. </w:t>
            </w:r>
            <w:r w:rsidRPr="008F131A">
              <w:rPr>
                <w:sz w:val="16"/>
                <w:szCs w:val="16"/>
              </w:rPr>
              <w:t xml:space="preserve"> </w:t>
            </w:r>
          </w:p>
        </w:tc>
      </w:tr>
      <w:tr w:rsidR="00F61DF9" w:rsidRPr="008F131A" w14:paraId="52866C83" w14:textId="77777777" w:rsidTr="00F61DF9">
        <w:tc>
          <w:tcPr>
            <w:tcW w:w="9355" w:type="dxa"/>
            <w:tcMar>
              <w:top w:w="216" w:type="dxa"/>
            </w:tcMar>
          </w:tcPr>
          <w:p w14:paraId="481AF055" w14:textId="4307907B" w:rsidR="00F61DF9" w:rsidRPr="008F131A" w:rsidRDefault="00D5267E" w:rsidP="006D444E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Jan</w:t>
            </w:r>
            <w:r w:rsidR="00F61DF9" w:rsidRPr="008F131A">
              <w:rPr>
                <w:sz w:val="16"/>
                <w:szCs w:val="18"/>
              </w:rPr>
              <w:t xml:space="preserve"> </w:t>
            </w:r>
            <w:r w:rsidRPr="008F131A">
              <w:rPr>
                <w:sz w:val="16"/>
                <w:szCs w:val="18"/>
              </w:rPr>
              <w:t>2021</w:t>
            </w:r>
          </w:p>
          <w:p w14:paraId="4C82C48B" w14:textId="222B7684" w:rsidR="00F61DF9" w:rsidRPr="008F131A" w:rsidRDefault="00D5267E" w:rsidP="006D444E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F131A">
              <w:rPr>
                <w:rStyle w:val="SubtleReference"/>
                <w:b/>
                <w:bCs/>
                <w:color w:val="1D824C" w:themeColor="accent1"/>
                <w:sz w:val="20"/>
                <w:szCs w:val="20"/>
              </w:rPr>
              <w:t>Utah State University</w:t>
            </w:r>
            <w:r w:rsidR="00B61A2E" w:rsidRPr="008F131A">
              <w:rPr>
                <w:rStyle w:val="SubtleReference"/>
                <w:color w:val="1D824C" w:themeColor="accent1"/>
                <w:sz w:val="20"/>
                <w:szCs w:val="20"/>
              </w:rPr>
              <w:t xml:space="preserve">, </w:t>
            </w:r>
            <w:r w:rsidR="00F31257" w:rsidRPr="008F131A">
              <w:rPr>
                <w:rStyle w:val="SubtleReference"/>
                <w:color w:val="747474" w:themeColor="background2" w:themeShade="80"/>
                <w:sz w:val="20"/>
                <w:szCs w:val="20"/>
              </w:rPr>
              <w:t xml:space="preserve">Freshman Year </w:t>
            </w:r>
            <w:r w:rsidRPr="008F131A">
              <w:rPr>
                <w:rStyle w:val="SubtleReference"/>
                <w:color w:val="747474" w:themeColor="background2" w:themeShade="80"/>
                <w:sz w:val="20"/>
                <w:szCs w:val="20"/>
              </w:rPr>
              <w:t xml:space="preserve"> </w:t>
            </w:r>
            <w:r w:rsidR="00071BA3" w:rsidRPr="008F131A">
              <w:rPr>
                <w:rStyle w:val="SubtleReference"/>
                <w:color w:val="747474" w:themeColor="background2" w:themeShade="80"/>
                <w:sz w:val="20"/>
                <w:szCs w:val="20"/>
              </w:rPr>
              <w:t xml:space="preserve"> GPA: </w:t>
            </w:r>
            <w:r w:rsidR="00A02339">
              <w:rPr>
                <w:rStyle w:val="SubtleReference"/>
                <w:color w:val="747474" w:themeColor="background2" w:themeShade="80"/>
                <w:sz w:val="20"/>
                <w:szCs w:val="20"/>
              </w:rPr>
              <w:t>3.62</w:t>
            </w:r>
            <w:r w:rsidR="00071BA3" w:rsidRPr="008F131A">
              <w:rPr>
                <w:rStyle w:val="SubtleReference"/>
                <w:color w:val="747474" w:themeColor="background2" w:themeShade="80"/>
                <w:sz w:val="20"/>
                <w:szCs w:val="20"/>
              </w:rPr>
              <w:t xml:space="preserve"> (</w:t>
            </w:r>
            <w:r w:rsidR="00071BA3" w:rsidRPr="008F131A">
              <w:rPr>
                <w:rStyle w:val="SubtleReference"/>
                <w:caps w:val="0"/>
                <w:color w:val="747474" w:themeColor="background2" w:themeShade="80"/>
                <w:sz w:val="18"/>
                <w:szCs w:val="18"/>
              </w:rPr>
              <w:t>current</w:t>
            </w:r>
            <w:r w:rsidR="00071BA3" w:rsidRPr="008F131A">
              <w:rPr>
                <w:rStyle w:val="SubtleReference"/>
                <w:color w:val="747474" w:themeColor="background2" w:themeShade="80"/>
                <w:sz w:val="20"/>
                <w:szCs w:val="20"/>
              </w:rPr>
              <w:t xml:space="preserve">) </w:t>
            </w:r>
          </w:p>
          <w:p w14:paraId="4FBAF644" w14:textId="6228D43E" w:rsidR="00F61DF9" w:rsidRPr="008F131A" w:rsidRDefault="00D5267E" w:rsidP="006D444E">
            <w:pPr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 xml:space="preserve">I’m currently a student at Utah State University majoring in Computer Science. I plan </w:t>
            </w:r>
            <w:r w:rsidR="00132D87" w:rsidRPr="008F131A">
              <w:rPr>
                <w:sz w:val="16"/>
                <w:szCs w:val="16"/>
              </w:rPr>
              <w:t>on r</w:t>
            </w:r>
            <w:r w:rsidRPr="008F131A">
              <w:rPr>
                <w:sz w:val="16"/>
                <w:szCs w:val="16"/>
              </w:rPr>
              <w:t>eceiv</w:t>
            </w:r>
            <w:r w:rsidR="00132D87" w:rsidRPr="008F131A">
              <w:rPr>
                <w:sz w:val="16"/>
                <w:szCs w:val="16"/>
              </w:rPr>
              <w:t>ing</w:t>
            </w:r>
            <w:r w:rsidRPr="008F131A">
              <w:rPr>
                <w:sz w:val="16"/>
                <w:szCs w:val="16"/>
              </w:rPr>
              <w:t xml:space="preserve"> my master’s degree in the fall of 2025</w:t>
            </w:r>
          </w:p>
        </w:tc>
      </w:tr>
    </w:tbl>
    <w:p w14:paraId="09FDC751" w14:textId="67112C77" w:rsidR="00486277" w:rsidRPr="008F131A" w:rsidRDefault="005B4F9C" w:rsidP="006D444E">
      <w:pPr>
        <w:pStyle w:val="Heading1"/>
        <w:rPr>
          <w:sz w:val="20"/>
          <w:szCs w:val="22"/>
        </w:rPr>
      </w:pPr>
      <w:r>
        <w:rPr>
          <w:sz w:val="20"/>
          <w:szCs w:val="22"/>
        </w:rPr>
        <w:t>Skills/abilities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8F131A" w14:paraId="2BF872BC" w14:textId="77777777" w:rsidTr="00CF1A49">
        <w:tc>
          <w:tcPr>
            <w:tcW w:w="4675" w:type="dxa"/>
          </w:tcPr>
          <w:p w14:paraId="43FA85E8" w14:textId="5B31A404" w:rsidR="00EA119D" w:rsidRDefault="00EA119D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</w:t>
            </w:r>
          </w:p>
          <w:p w14:paraId="5CC4DC13" w14:textId="7832CBDD" w:rsidR="00D5267E" w:rsidRPr="008F131A" w:rsidRDefault="00EA119D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U.S. Government Security Clearance</w:t>
            </w:r>
          </w:p>
          <w:p w14:paraId="6C5CD651" w14:textId="5A6FB433" w:rsidR="001F4E6D" w:rsidRPr="008F131A" w:rsidRDefault="00EA119D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Familiar with working and </w:t>
            </w:r>
            <w:r w:rsidR="00F65EDE">
              <w:rPr>
                <w:sz w:val="16"/>
                <w:szCs w:val="16"/>
              </w:rPr>
              <w:t>collaborating</w:t>
            </w:r>
            <w:r>
              <w:rPr>
                <w:sz w:val="16"/>
                <w:szCs w:val="16"/>
              </w:rPr>
              <w:t xml:space="preserve"> code using Gitlab and </w:t>
            </w:r>
            <w:r w:rsidR="00F65EDE">
              <w:rPr>
                <w:sz w:val="16"/>
                <w:szCs w:val="16"/>
              </w:rPr>
              <w:t>GitHub</w:t>
            </w:r>
          </w:p>
          <w:p w14:paraId="3B4D57F4" w14:textId="166A645E" w:rsidR="00EA119D" w:rsidRDefault="00EA119D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Familiarity using Unix and working on </w:t>
            </w:r>
            <w:r w:rsidR="00F65EDE">
              <w:rPr>
                <w:sz w:val="16"/>
                <w:szCs w:val="16"/>
              </w:rPr>
              <w:t xml:space="preserve">a variety of different shells and computer systems </w:t>
            </w:r>
          </w:p>
          <w:p w14:paraId="51D77910" w14:textId="6CB326D9" w:rsidR="00A510DB" w:rsidRPr="008F131A" w:rsidRDefault="00F65EDE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 writing clean and efficient software with Python and Java </w:t>
            </w:r>
          </w:p>
        </w:tc>
        <w:tc>
          <w:tcPr>
            <w:tcW w:w="4675" w:type="dxa"/>
            <w:tcMar>
              <w:left w:w="360" w:type="dxa"/>
            </w:tcMar>
          </w:tcPr>
          <w:p w14:paraId="524C2BBC" w14:textId="13577564" w:rsidR="003A0632" w:rsidRPr="008F131A" w:rsidRDefault="00F65EDE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writing API’s and Web based applications with Node.js and React</w:t>
            </w:r>
            <w:r w:rsidR="00FD61EA" w:rsidRPr="008F131A">
              <w:rPr>
                <w:sz w:val="16"/>
                <w:szCs w:val="16"/>
              </w:rPr>
              <w:t xml:space="preserve"> </w:t>
            </w:r>
          </w:p>
          <w:p w14:paraId="743E4671" w14:textId="2A009062" w:rsidR="001E3120" w:rsidRDefault="00F65EDE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 working with Database applications with MongoDB </w:t>
            </w:r>
            <w:r w:rsidR="00BA58FA" w:rsidRPr="008F131A">
              <w:rPr>
                <w:sz w:val="16"/>
                <w:szCs w:val="16"/>
              </w:rPr>
              <w:t xml:space="preserve"> </w:t>
            </w:r>
          </w:p>
          <w:p w14:paraId="38B12A2F" w14:textId="3F983331" w:rsidR="00F65EDE" w:rsidRDefault="00F65EDE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Understanding of </w:t>
            </w:r>
            <w:r w:rsidR="004E5E0D">
              <w:rPr>
                <w:sz w:val="16"/>
                <w:szCs w:val="16"/>
              </w:rPr>
              <w:t>Object-Oriented</w:t>
            </w:r>
            <w:r>
              <w:rPr>
                <w:sz w:val="16"/>
                <w:szCs w:val="16"/>
              </w:rPr>
              <w:t xml:space="preserve"> Programmin</w:t>
            </w:r>
            <w:r w:rsidR="004E5E0D">
              <w:rPr>
                <w:sz w:val="16"/>
                <w:szCs w:val="16"/>
              </w:rPr>
              <w:t>g</w:t>
            </w:r>
          </w:p>
          <w:p w14:paraId="4CF0A2C3" w14:textId="4984B922" w:rsidR="005B4F9C" w:rsidRDefault="00A02339" w:rsidP="006D444E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Capable of writing Advanced Data Structures and Algorithms</w:t>
            </w:r>
          </w:p>
          <w:p w14:paraId="743E6785" w14:textId="77777777" w:rsidR="004E5E0D" w:rsidRDefault="004E5E0D" w:rsidP="004E5E0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  <w:szCs w:val="16"/>
              </w:rPr>
            </w:pPr>
          </w:p>
          <w:p w14:paraId="298E05BA" w14:textId="7F80DDD0" w:rsidR="00D6162B" w:rsidRDefault="00D6162B" w:rsidP="00D6162B">
            <w:pPr>
              <w:pStyle w:val="ListBullet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Fluent in the French Language</w:t>
            </w:r>
          </w:p>
          <w:p w14:paraId="37CB1F86" w14:textId="7F044279" w:rsidR="00D6162B" w:rsidRPr="008F131A" w:rsidRDefault="00D6162B" w:rsidP="00D6162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5871213E" w14:textId="77777777" w:rsidR="006421F0" w:rsidRDefault="006421F0" w:rsidP="002B3D8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  <w:szCs w:val="16"/>
              </w:rPr>
            </w:pPr>
          </w:p>
          <w:p w14:paraId="55FC212B" w14:textId="77777777" w:rsidR="00F65EDE" w:rsidRDefault="00F65EDE" w:rsidP="002B3D8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  <w:szCs w:val="16"/>
              </w:rPr>
            </w:pPr>
          </w:p>
          <w:p w14:paraId="15B51B9C" w14:textId="77777777" w:rsidR="00F65EDE" w:rsidRPr="008F131A" w:rsidRDefault="00F65EDE" w:rsidP="002B3D8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  <w:szCs w:val="16"/>
              </w:rPr>
            </w:pPr>
          </w:p>
          <w:p w14:paraId="7F66F601" w14:textId="572891CA" w:rsidR="00A510DB" w:rsidRPr="008F131A" w:rsidRDefault="00A510DB" w:rsidP="003F1C7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  <w:szCs w:val="16"/>
              </w:rPr>
            </w:pPr>
          </w:p>
        </w:tc>
      </w:tr>
    </w:tbl>
    <w:p w14:paraId="13797DCD" w14:textId="77777777" w:rsidR="00867179" w:rsidRDefault="00867179" w:rsidP="006D444E">
      <w:pPr>
        <w:pStyle w:val="Heading1"/>
        <w:rPr>
          <w:caps w:val="0"/>
          <w:sz w:val="16"/>
          <w:szCs w:val="18"/>
        </w:rPr>
      </w:pPr>
    </w:p>
    <w:p w14:paraId="2C374C6C" w14:textId="77777777" w:rsidR="00867179" w:rsidRDefault="00867179" w:rsidP="006D444E">
      <w:pPr>
        <w:pStyle w:val="Heading1"/>
        <w:rPr>
          <w:caps w:val="0"/>
          <w:sz w:val="16"/>
          <w:szCs w:val="18"/>
        </w:rPr>
      </w:pPr>
    </w:p>
    <w:p w14:paraId="157BA4CC" w14:textId="36DBE043" w:rsidR="00B82ED2" w:rsidRPr="00867179" w:rsidRDefault="006421F0" w:rsidP="006D444E">
      <w:pPr>
        <w:pStyle w:val="Heading1"/>
        <w:rPr>
          <w:sz w:val="20"/>
          <w:szCs w:val="20"/>
        </w:rPr>
      </w:pPr>
      <w:r w:rsidRPr="00867179">
        <w:rPr>
          <w:caps w:val="0"/>
          <w:sz w:val="20"/>
          <w:szCs w:val="20"/>
        </w:rPr>
        <w:t>COMMUNITY SERVICE</w:t>
      </w:r>
      <w:r w:rsidR="00D5267E" w:rsidRPr="00867179">
        <w:rPr>
          <w:sz w:val="20"/>
          <w:szCs w:val="20"/>
        </w:rPr>
        <w:tab/>
      </w:r>
    </w:p>
    <w:tbl>
      <w:tblPr>
        <w:tblStyle w:val="TableGrid"/>
        <w:tblpPr w:leftFromText="180" w:rightFromText="180" w:horzAnchor="margin" w:tblpY="1091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6421F0" w:rsidRPr="008F131A" w14:paraId="6822663F" w14:textId="77777777" w:rsidTr="008E75A0">
        <w:tc>
          <w:tcPr>
            <w:tcW w:w="9290" w:type="dxa"/>
          </w:tcPr>
          <w:p w14:paraId="5E4A76AE" w14:textId="157339DF" w:rsidR="003E0412" w:rsidRDefault="003E0412" w:rsidP="003E0412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2022</w:t>
            </w:r>
            <w:r w:rsidR="006421F0" w:rsidRPr="008F131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–</w:t>
            </w:r>
            <w:r w:rsidR="006421F0" w:rsidRPr="008F131A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current</w:t>
            </w:r>
          </w:p>
          <w:p w14:paraId="79F16A39" w14:textId="35CB961C" w:rsidR="006421F0" w:rsidRPr="008F131A" w:rsidRDefault="006421F0" w:rsidP="003E0412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8F131A">
              <w:rPr>
                <w:rStyle w:val="SubtleReference"/>
                <w:b/>
                <w:bCs/>
                <w:color w:val="1D824C" w:themeColor="accent1"/>
                <w:sz w:val="20"/>
                <w:szCs w:val="20"/>
              </w:rPr>
              <w:t>S</w:t>
            </w:r>
            <w:r w:rsidR="003E0412">
              <w:rPr>
                <w:rStyle w:val="SubtleReference"/>
                <w:b/>
                <w:bCs/>
                <w:color w:val="1D824C" w:themeColor="accent1"/>
                <w:sz w:val="20"/>
                <w:szCs w:val="20"/>
              </w:rPr>
              <w:t>pace dynamics lab student scholar program</w:t>
            </w:r>
          </w:p>
          <w:p w14:paraId="3D8510F5" w14:textId="77777777" w:rsidR="006421F0" w:rsidRPr="008F131A" w:rsidRDefault="006421F0" w:rsidP="008E75A0">
            <w:pPr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 xml:space="preserve">When I was 16 years old, I joined the Syracuse Youth Court. A program that prevents minors from falling into substance abuse, criminal behavior, and breaking the law. I worked with the Governor of Utah to oversee the courts in Syracuse City. I had the pleasure of working as a judge to hear cases given by the local government. </w:t>
            </w:r>
          </w:p>
          <w:p w14:paraId="34E85169" w14:textId="77777777" w:rsidR="006421F0" w:rsidRPr="008F131A" w:rsidRDefault="006421F0" w:rsidP="008E75A0">
            <w:pPr>
              <w:contextualSpacing w:val="0"/>
              <w:rPr>
                <w:sz w:val="16"/>
                <w:szCs w:val="16"/>
              </w:rPr>
            </w:pPr>
          </w:p>
          <w:p w14:paraId="4F87EAC8" w14:textId="77777777" w:rsidR="006421F0" w:rsidRPr="008F131A" w:rsidRDefault="006421F0" w:rsidP="008E75A0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2010 - 2015</w:t>
            </w:r>
          </w:p>
          <w:p w14:paraId="2C46D8FE" w14:textId="77777777" w:rsidR="006421F0" w:rsidRPr="008F131A" w:rsidRDefault="006421F0" w:rsidP="008E75A0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F131A">
              <w:rPr>
                <w:sz w:val="20"/>
                <w:szCs w:val="20"/>
              </w:rPr>
              <w:t>boy scouts of america</w:t>
            </w:r>
          </w:p>
          <w:p w14:paraId="6A919053" w14:textId="77777777" w:rsidR="006421F0" w:rsidRDefault="006421F0" w:rsidP="008E75A0">
            <w:pPr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 xml:space="preserve">I was activity involved with the Boy Scouts of America from the time I was 12 years old until I turned 15 when I received the Eagle Scout Award. My Eagle project involved collecting school supplies for underprivileged communities on behalf of the United Way. </w:t>
            </w:r>
          </w:p>
          <w:p w14:paraId="49E63F05" w14:textId="77777777" w:rsidR="003E0412" w:rsidRDefault="003E0412" w:rsidP="008E75A0">
            <w:pPr>
              <w:rPr>
                <w:sz w:val="16"/>
                <w:szCs w:val="16"/>
              </w:rPr>
            </w:pPr>
          </w:p>
          <w:p w14:paraId="210C8127" w14:textId="77777777" w:rsidR="003E0412" w:rsidRPr="008F131A" w:rsidRDefault="003E0412" w:rsidP="003E0412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8F131A">
              <w:rPr>
                <w:sz w:val="16"/>
                <w:szCs w:val="18"/>
              </w:rPr>
              <w:t>2010 - 2015</w:t>
            </w:r>
          </w:p>
          <w:p w14:paraId="77C382F1" w14:textId="77777777" w:rsidR="003E0412" w:rsidRPr="008F131A" w:rsidRDefault="003E0412" w:rsidP="003E0412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F131A">
              <w:rPr>
                <w:sz w:val="20"/>
                <w:szCs w:val="20"/>
              </w:rPr>
              <w:t>boy scouts of america</w:t>
            </w:r>
          </w:p>
          <w:p w14:paraId="4294F907" w14:textId="22834639" w:rsidR="003E0412" w:rsidRPr="008F131A" w:rsidRDefault="003E0412" w:rsidP="003E0412">
            <w:pPr>
              <w:rPr>
                <w:sz w:val="16"/>
                <w:szCs w:val="16"/>
              </w:rPr>
            </w:pPr>
            <w:r w:rsidRPr="008F131A">
              <w:rPr>
                <w:sz w:val="16"/>
                <w:szCs w:val="16"/>
              </w:rPr>
              <w:t>I was activity involved with the Boy Scouts of America from the time I was 12 years old until I turned 15 when I received the Eagle Scout Award. My Eagle project involved collecting school supplies for underprivileged communities on behalf of the United Way.</w:t>
            </w:r>
          </w:p>
        </w:tc>
      </w:tr>
      <w:tr w:rsidR="00867179" w:rsidRPr="008F131A" w14:paraId="3A88D303" w14:textId="77777777" w:rsidTr="008E75A0">
        <w:tc>
          <w:tcPr>
            <w:tcW w:w="9290" w:type="dxa"/>
          </w:tcPr>
          <w:p w14:paraId="4E67E44C" w14:textId="77777777" w:rsidR="00867179" w:rsidRDefault="00867179" w:rsidP="003E0412">
            <w:pPr>
              <w:pStyle w:val="Heading3"/>
              <w:outlineLvl w:val="2"/>
              <w:rPr>
                <w:sz w:val="16"/>
                <w:szCs w:val="18"/>
              </w:rPr>
            </w:pPr>
          </w:p>
          <w:p w14:paraId="27CE9076" w14:textId="7454F164" w:rsidR="00867179" w:rsidRDefault="00867179" w:rsidP="003E0412">
            <w:pPr>
              <w:pStyle w:val="Heading3"/>
              <w:outlineLvl w:val="2"/>
              <w:rPr>
                <w:sz w:val="16"/>
                <w:szCs w:val="18"/>
              </w:rPr>
            </w:pPr>
          </w:p>
        </w:tc>
      </w:tr>
    </w:tbl>
    <w:p w14:paraId="36599A44" w14:textId="03CCA6CE" w:rsidR="00B82ED2" w:rsidRDefault="00B82ED2" w:rsidP="006D444E">
      <w:pPr>
        <w:rPr>
          <w:sz w:val="20"/>
          <w:szCs w:val="20"/>
        </w:rPr>
      </w:pPr>
    </w:p>
    <w:p w14:paraId="5D27DDD6" w14:textId="77777777" w:rsidR="00867179" w:rsidRPr="00D5267E" w:rsidRDefault="00867179" w:rsidP="006D444E">
      <w:pPr>
        <w:rPr>
          <w:sz w:val="20"/>
          <w:szCs w:val="20"/>
        </w:rPr>
      </w:pPr>
    </w:p>
    <w:sectPr w:rsidR="00867179" w:rsidRPr="00D5267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8B72" w14:textId="77777777" w:rsidR="00161EB2" w:rsidRDefault="00161EB2" w:rsidP="0068194B">
      <w:r>
        <w:separator/>
      </w:r>
    </w:p>
    <w:p w14:paraId="5B1287BA" w14:textId="77777777" w:rsidR="00161EB2" w:rsidRDefault="00161EB2"/>
    <w:p w14:paraId="70EDD950" w14:textId="77777777" w:rsidR="00161EB2" w:rsidRDefault="00161EB2"/>
  </w:endnote>
  <w:endnote w:type="continuationSeparator" w:id="0">
    <w:p w14:paraId="5099AFE2" w14:textId="77777777" w:rsidR="00161EB2" w:rsidRDefault="00161EB2" w:rsidP="0068194B">
      <w:r>
        <w:continuationSeparator/>
      </w:r>
    </w:p>
    <w:p w14:paraId="32FD622B" w14:textId="77777777" w:rsidR="00161EB2" w:rsidRDefault="00161EB2"/>
    <w:p w14:paraId="3DABE922" w14:textId="77777777" w:rsidR="00161EB2" w:rsidRDefault="00161EB2"/>
  </w:endnote>
  <w:endnote w:type="continuationNotice" w:id="1">
    <w:p w14:paraId="46B8192A" w14:textId="77777777" w:rsidR="00161EB2" w:rsidRDefault="00161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292C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9FCE" w14:textId="77777777" w:rsidR="00161EB2" w:rsidRDefault="00161EB2" w:rsidP="0068194B">
      <w:r>
        <w:separator/>
      </w:r>
    </w:p>
    <w:p w14:paraId="6FA27B73" w14:textId="77777777" w:rsidR="00161EB2" w:rsidRDefault="00161EB2"/>
    <w:p w14:paraId="4766CDE8" w14:textId="77777777" w:rsidR="00161EB2" w:rsidRDefault="00161EB2"/>
  </w:footnote>
  <w:footnote w:type="continuationSeparator" w:id="0">
    <w:p w14:paraId="76ADBD3D" w14:textId="77777777" w:rsidR="00161EB2" w:rsidRDefault="00161EB2" w:rsidP="0068194B">
      <w:r>
        <w:continuationSeparator/>
      </w:r>
    </w:p>
    <w:p w14:paraId="0241C5B9" w14:textId="77777777" w:rsidR="00161EB2" w:rsidRDefault="00161EB2"/>
    <w:p w14:paraId="304B07B9" w14:textId="77777777" w:rsidR="00161EB2" w:rsidRDefault="00161EB2"/>
  </w:footnote>
  <w:footnote w:type="continuationNotice" w:id="1">
    <w:p w14:paraId="076C72A2" w14:textId="77777777" w:rsidR="00161EB2" w:rsidRDefault="00161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8E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15CA814" wp14:editId="1AA8DB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496D370" id="Straight Connector 5" o:spid="_x0000_s1026" alt="&quot;&quot;" style="position:absolute;z-index:-25165824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07942524">
    <w:abstractNumId w:val="9"/>
  </w:num>
  <w:num w:numId="2" w16cid:durableId="489448669">
    <w:abstractNumId w:val="8"/>
  </w:num>
  <w:num w:numId="3" w16cid:durableId="83186057">
    <w:abstractNumId w:val="7"/>
  </w:num>
  <w:num w:numId="4" w16cid:durableId="530723302">
    <w:abstractNumId w:val="6"/>
  </w:num>
  <w:num w:numId="5" w16cid:durableId="1472017737">
    <w:abstractNumId w:val="10"/>
  </w:num>
  <w:num w:numId="6" w16cid:durableId="2107538187">
    <w:abstractNumId w:val="3"/>
  </w:num>
  <w:num w:numId="7" w16cid:durableId="1287152146">
    <w:abstractNumId w:val="11"/>
  </w:num>
  <w:num w:numId="8" w16cid:durableId="1025324000">
    <w:abstractNumId w:val="2"/>
  </w:num>
  <w:num w:numId="9" w16cid:durableId="1736272831">
    <w:abstractNumId w:val="12"/>
  </w:num>
  <w:num w:numId="10" w16cid:durableId="1196230988">
    <w:abstractNumId w:val="5"/>
  </w:num>
  <w:num w:numId="11" w16cid:durableId="1942488849">
    <w:abstractNumId w:val="4"/>
  </w:num>
  <w:num w:numId="12" w16cid:durableId="819543716">
    <w:abstractNumId w:val="1"/>
  </w:num>
  <w:num w:numId="13" w16cid:durableId="172078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sDAzMDQ1Mzc0MTNW0lEKTi0uzszPAykwrAUAsIo5miwAAAA="/>
  </w:docVars>
  <w:rsids>
    <w:rsidRoot w:val="00D5267E"/>
    <w:rsid w:val="000001EF"/>
    <w:rsid w:val="00007322"/>
    <w:rsid w:val="00007728"/>
    <w:rsid w:val="00022EB2"/>
    <w:rsid w:val="00024584"/>
    <w:rsid w:val="00024730"/>
    <w:rsid w:val="00044405"/>
    <w:rsid w:val="00055E95"/>
    <w:rsid w:val="00066278"/>
    <w:rsid w:val="0007021F"/>
    <w:rsid w:val="00071BA3"/>
    <w:rsid w:val="000A7A03"/>
    <w:rsid w:val="000B2BA5"/>
    <w:rsid w:val="000E4B69"/>
    <w:rsid w:val="000E7F2A"/>
    <w:rsid w:val="000F1961"/>
    <w:rsid w:val="000F2F8C"/>
    <w:rsid w:val="0010006E"/>
    <w:rsid w:val="001045A8"/>
    <w:rsid w:val="00114A91"/>
    <w:rsid w:val="00132D87"/>
    <w:rsid w:val="001427E1"/>
    <w:rsid w:val="00161EB2"/>
    <w:rsid w:val="00163668"/>
    <w:rsid w:val="0016608C"/>
    <w:rsid w:val="00171566"/>
    <w:rsid w:val="00174200"/>
    <w:rsid w:val="00174676"/>
    <w:rsid w:val="001755A8"/>
    <w:rsid w:val="00184014"/>
    <w:rsid w:val="00192008"/>
    <w:rsid w:val="001C0E68"/>
    <w:rsid w:val="001C22E8"/>
    <w:rsid w:val="001C4B6F"/>
    <w:rsid w:val="001C53CE"/>
    <w:rsid w:val="001D0BF1"/>
    <w:rsid w:val="001D39A5"/>
    <w:rsid w:val="001E3120"/>
    <w:rsid w:val="001E7E0C"/>
    <w:rsid w:val="001F0BB0"/>
    <w:rsid w:val="001F3EA2"/>
    <w:rsid w:val="001F4E6D"/>
    <w:rsid w:val="001F6140"/>
    <w:rsid w:val="00203573"/>
    <w:rsid w:val="0020597D"/>
    <w:rsid w:val="00213B4C"/>
    <w:rsid w:val="00224AA7"/>
    <w:rsid w:val="002253B0"/>
    <w:rsid w:val="0023518E"/>
    <w:rsid w:val="00236D54"/>
    <w:rsid w:val="00241D8C"/>
    <w:rsid w:val="00241FDB"/>
    <w:rsid w:val="0024720C"/>
    <w:rsid w:val="002617AE"/>
    <w:rsid w:val="002638D0"/>
    <w:rsid w:val="002647D3"/>
    <w:rsid w:val="0027470A"/>
    <w:rsid w:val="00275EAE"/>
    <w:rsid w:val="00294998"/>
    <w:rsid w:val="00297F18"/>
    <w:rsid w:val="002A1945"/>
    <w:rsid w:val="002B0090"/>
    <w:rsid w:val="002B2958"/>
    <w:rsid w:val="002B3D83"/>
    <w:rsid w:val="002B3FC8"/>
    <w:rsid w:val="002B55C1"/>
    <w:rsid w:val="002D23C5"/>
    <w:rsid w:val="002D6137"/>
    <w:rsid w:val="002E7E61"/>
    <w:rsid w:val="002F04DF"/>
    <w:rsid w:val="002F05E5"/>
    <w:rsid w:val="002F0C05"/>
    <w:rsid w:val="002F254D"/>
    <w:rsid w:val="002F30E4"/>
    <w:rsid w:val="002F57F5"/>
    <w:rsid w:val="00307140"/>
    <w:rsid w:val="00316DFF"/>
    <w:rsid w:val="00325B57"/>
    <w:rsid w:val="00332FA0"/>
    <w:rsid w:val="00336056"/>
    <w:rsid w:val="00340836"/>
    <w:rsid w:val="00350D72"/>
    <w:rsid w:val="003544E1"/>
    <w:rsid w:val="00363A2A"/>
    <w:rsid w:val="00366398"/>
    <w:rsid w:val="00370369"/>
    <w:rsid w:val="00374FBE"/>
    <w:rsid w:val="0038535B"/>
    <w:rsid w:val="0038678C"/>
    <w:rsid w:val="003A0632"/>
    <w:rsid w:val="003A30E5"/>
    <w:rsid w:val="003A6ADF"/>
    <w:rsid w:val="003B5928"/>
    <w:rsid w:val="003C5CFE"/>
    <w:rsid w:val="003D380F"/>
    <w:rsid w:val="003E0412"/>
    <w:rsid w:val="003E160D"/>
    <w:rsid w:val="003E7240"/>
    <w:rsid w:val="003F1C70"/>
    <w:rsid w:val="003F1D5F"/>
    <w:rsid w:val="00405128"/>
    <w:rsid w:val="00405E89"/>
    <w:rsid w:val="00406CFF"/>
    <w:rsid w:val="00416B25"/>
    <w:rsid w:val="00420592"/>
    <w:rsid w:val="00421475"/>
    <w:rsid w:val="004304DE"/>
    <w:rsid w:val="004319E0"/>
    <w:rsid w:val="00437E8C"/>
    <w:rsid w:val="00440225"/>
    <w:rsid w:val="004726BC"/>
    <w:rsid w:val="00474105"/>
    <w:rsid w:val="00480E6E"/>
    <w:rsid w:val="00482963"/>
    <w:rsid w:val="00486277"/>
    <w:rsid w:val="00494CF6"/>
    <w:rsid w:val="00495F8D"/>
    <w:rsid w:val="004A1FAE"/>
    <w:rsid w:val="004A32FF"/>
    <w:rsid w:val="004B06EB"/>
    <w:rsid w:val="004B1571"/>
    <w:rsid w:val="004B2689"/>
    <w:rsid w:val="004B6AD0"/>
    <w:rsid w:val="004C2D5D"/>
    <w:rsid w:val="004C33E1"/>
    <w:rsid w:val="004C6A2E"/>
    <w:rsid w:val="004D3D36"/>
    <w:rsid w:val="004E01EB"/>
    <w:rsid w:val="004E2794"/>
    <w:rsid w:val="004E5E0D"/>
    <w:rsid w:val="004F0AFD"/>
    <w:rsid w:val="004F5000"/>
    <w:rsid w:val="00510392"/>
    <w:rsid w:val="00513E2A"/>
    <w:rsid w:val="00513E43"/>
    <w:rsid w:val="0054088E"/>
    <w:rsid w:val="00566A35"/>
    <w:rsid w:val="0056701E"/>
    <w:rsid w:val="005740D7"/>
    <w:rsid w:val="0058274E"/>
    <w:rsid w:val="005A0F26"/>
    <w:rsid w:val="005A1B10"/>
    <w:rsid w:val="005A4073"/>
    <w:rsid w:val="005A6850"/>
    <w:rsid w:val="005B1B1B"/>
    <w:rsid w:val="005B4F9C"/>
    <w:rsid w:val="005C5932"/>
    <w:rsid w:val="005D3CA7"/>
    <w:rsid w:val="005D4CC1"/>
    <w:rsid w:val="005D7632"/>
    <w:rsid w:val="005F4B91"/>
    <w:rsid w:val="005F55D2"/>
    <w:rsid w:val="00621F28"/>
    <w:rsid w:val="0062312F"/>
    <w:rsid w:val="00625F2C"/>
    <w:rsid w:val="006303F4"/>
    <w:rsid w:val="006421F0"/>
    <w:rsid w:val="0065755F"/>
    <w:rsid w:val="006618E9"/>
    <w:rsid w:val="00663AA2"/>
    <w:rsid w:val="00673AC2"/>
    <w:rsid w:val="0068194B"/>
    <w:rsid w:val="00684B0D"/>
    <w:rsid w:val="00686245"/>
    <w:rsid w:val="006903C2"/>
    <w:rsid w:val="00690FF7"/>
    <w:rsid w:val="00692703"/>
    <w:rsid w:val="00696543"/>
    <w:rsid w:val="006A1962"/>
    <w:rsid w:val="006B5D48"/>
    <w:rsid w:val="006B7D7B"/>
    <w:rsid w:val="006C1A5E"/>
    <w:rsid w:val="006C3EB7"/>
    <w:rsid w:val="006C5152"/>
    <w:rsid w:val="006C604D"/>
    <w:rsid w:val="006D444E"/>
    <w:rsid w:val="006D4E64"/>
    <w:rsid w:val="006D65FA"/>
    <w:rsid w:val="006E1507"/>
    <w:rsid w:val="006F5FA5"/>
    <w:rsid w:val="00712D8B"/>
    <w:rsid w:val="007273B7"/>
    <w:rsid w:val="007273F0"/>
    <w:rsid w:val="007307A1"/>
    <w:rsid w:val="00733E0A"/>
    <w:rsid w:val="0074403D"/>
    <w:rsid w:val="00746D44"/>
    <w:rsid w:val="007538DC"/>
    <w:rsid w:val="00757803"/>
    <w:rsid w:val="00784D47"/>
    <w:rsid w:val="0079206B"/>
    <w:rsid w:val="00792243"/>
    <w:rsid w:val="00796076"/>
    <w:rsid w:val="00797D1E"/>
    <w:rsid w:val="007C0566"/>
    <w:rsid w:val="007C11E4"/>
    <w:rsid w:val="007C606B"/>
    <w:rsid w:val="007E6A61"/>
    <w:rsid w:val="00801140"/>
    <w:rsid w:val="00803404"/>
    <w:rsid w:val="00834955"/>
    <w:rsid w:val="008411B2"/>
    <w:rsid w:val="00855B59"/>
    <w:rsid w:val="00860461"/>
    <w:rsid w:val="0086487C"/>
    <w:rsid w:val="00867179"/>
    <w:rsid w:val="00867BE4"/>
    <w:rsid w:val="00870B20"/>
    <w:rsid w:val="008770BC"/>
    <w:rsid w:val="0088030E"/>
    <w:rsid w:val="008829F8"/>
    <w:rsid w:val="0088387F"/>
    <w:rsid w:val="00885897"/>
    <w:rsid w:val="0088694D"/>
    <w:rsid w:val="008A6538"/>
    <w:rsid w:val="008B4AF7"/>
    <w:rsid w:val="008C2F72"/>
    <w:rsid w:val="008C7056"/>
    <w:rsid w:val="008E75A0"/>
    <w:rsid w:val="008F131A"/>
    <w:rsid w:val="008F3B14"/>
    <w:rsid w:val="00901899"/>
    <w:rsid w:val="0090344B"/>
    <w:rsid w:val="00903BC7"/>
    <w:rsid w:val="0090494E"/>
    <w:rsid w:val="00905715"/>
    <w:rsid w:val="0091321E"/>
    <w:rsid w:val="00913946"/>
    <w:rsid w:val="0092726B"/>
    <w:rsid w:val="00931C60"/>
    <w:rsid w:val="009361BA"/>
    <w:rsid w:val="009375E2"/>
    <w:rsid w:val="009402C1"/>
    <w:rsid w:val="00944F78"/>
    <w:rsid w:val="009510E7"/>
    <w:rsid w:val="009524AE"/>
    <w:rsid w:val="00952C89"/>
    <w:rsid w:val="009571D8"/>
    <w:rsid w:val="0096372D"/>
    <w:rsid w:val="009650EA"/>
    <w:rsid w:val="0097790C"/>
    <w:rsid w:val="009800D3"/>
    <w:rsid w:val="0098506E"/>
    <w:rsid w:val="009948EB"/>
    <w:rsid w:val="009A44CE"/>
    <w:rsid w:val="009C4DFC"/>
    <w:rsid w:val="009D44F8"/>
    <w:rsid w:val="009E3160"/>
    <w:rsid w:val="009F220C"/>
    <w:rsid w:val="009F3B05"/>
    <w:rsid w:val="009F4931"/>
    <w:rsid w:val="009F63F9"/>
    <w:rsid w:val="00A0233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0DB"/>
    <w:rsid w:val="00A51DC5"/>
    <w:rsid w:val="00A526D2"/>
    <w:rsid w:val="00A53DE1"/>
    <w:rsid w:val="00A615E1"/>
    <w:rsid w:val="00A64879"/>
    <w:rsid w:val="00A755E8"/>
    <w:rsid w:val="00A93A5D"/>
    <w:rsid w:val="00AA707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A2E"/>
    <w:rsid w:val="00B622DF"/>
    <w:rsid w:val="00B6332A"/>
    <w:rsid w:val="00B7045E"/>
    <w:rsid w:val="00B81760"/>
    <w:rsid w:val="00B82ED2"/>
    <w:rsid w:val="00B8494C"/>
    <w:rsid w:val="00B95BD2"/>
    <w:rsid w:val="00BA0D22"/>
    <w:rsid w:val="00BA1546"/>
    <w:rsid w:val="00BA58FA"/>
    <w:rsid w:val="00BB4E51"/>
    <w:rsid w:val="00BD2BD4"/>
    <w:rsid w:val="00BD431F"/>
    <w:rsid w:val="00BE3A43"/>
    <w:rsid w:val="00BE423E"/>
    <w:rsid w:val="00BF61AC"/>
    <w:rsid w:val="00C0588B"/>
    <w:rsid w:val="00C47FA6"/>
    <w:rsid w:val="00C57FC6"/>
    <w:rsid w:val="00C66A7D"/>
    <w:rsid w:val="00C77402"/>
    <w:rsid w:val="00C779DA"/>
    <w:rsid w:val="00C814F7"/>
    <w:rsid w:val="00CA4B4D"/>
    <w:rsid w:val="00CB2FFA"/>
    <w:rsid w:val="00CB35C3"/>
    <w:rsid w:val="00CC12CC"/>
    <w:rsid w:val="00CD323D"/>
    <w:rsid w:val="00CE15D1"/>
    <w:rsid w:val="00CE4030"/>
    <w:rsid w:val="00CE64B3"/>
    <w:rsid w:val="00CF1A49"/>
    <w:rsid w:val="00CF1F39"/>
    <w:rsid w:val="00CF55AC"/>
    <w:rsid w:val="00CF5864"/>
    <w:rsid w:val="00CF6865"/>
    <w:rsid w:val="00D0630C"/>
    <w:rsid w:val="00D132E0"/>
    <w:rsid w:val="00D243A9"/>
    <w:rsid w:val="00D305E5"/>
    <w:rsid w:val="00D37CD3"/>
    <w:rsid w:val="00D44280"/>
    <w:rsid w:val="00D5267E"/>
    <w:rsid w:val="00D60966"/>
    <w:rsid w:val="00D6162B"/>
    <w:rsid w:val="00D66A52"/>
    <w:rsid w:val="00D66EFA"/>
    <w:rsid w:val="00D72A2D"/>
    <w:rsid w:val="00D87EF8"/>
    <w:rsid w:val="00D9521A"/>
    <w:rsid w:val="00D97BEC"/>
    <w:rsid w:val="00DA3914"/>
    <w:rsid w:val="00DA59AA"/>
    <w:rsid w:val="00DA6572"/>
    <w:rsid w:val="00DB27AD"/>
    <w:rsid w:val="00DB6915"/>
    <w:rsid w:val="00DB7629"/>
    <w:rsid w:val="00DB7E1E"/>
    <w:rsid w:val="00DC1B78"/>
    <w:rsid w:val="00DC2A2F"/>
    <w:rsid w:val="00DC600B"/>
    <w:rsid w:val="00DE0FAA"/>
    <w:rsid w:val="00DE136D"/>
    <w:rsid w:val="00DE488F"/>
    <w:rsid w:val="00DE6534"/>
    <w:rsid w:val="00DF4D6C"/>
    <w:rsid w:val="00DF6D84"/>
    <w:rsid w:val="00E01923"/>
    <w:rsid w:val="00E01EF5"/>
    <w:rsid w:val="00E14498"/>
    <w:rsid w:val="00E2397A"/>
    <w:rsid w:val="00E254DB"/>
    <w:rsid w:val="00E300FC"/>
    <w:rsid w:val="00E362DB"/>
    <w:rsid w:val="00E4305D"/>
    <w:rsid w:val="00E5632B"/>
    <w:rsid w:val="00E647A2"/>
    <w:rsid w:val="00E70240"/>
    <w:rsid w:val="00E71E6B"/>
    <w:rsid w:val="00E81CC5"/>
    <w:rsid w:val="00E85A87"/>
    <w:rsid w:val="00E85B4A"/>
    <w:rsid w:val="00E9528E"/>
    <w:rsid w:val="00E96000"/>
    <w:rsid w:val="00EA119D"/>
    <w:rsid w:val="00EA5099"/>
    <w:rsid w:val="00EC1351"/>
    <w:rsid w:val="00EC4CBF"/>
    <w:rsid w:val="00EC4D22"/>
    <w:rsid w:val="00EE2CA8"/>
    <w:rsid w:val="00EF17E8"/>
    <w:rsid w:val="00EF51D9"/>
    <w:rsid w:val="00F130DD"/>
    <w:rsid w:val="00F24884"/>
    <w:rsid w:val="00F31257"/>
    <w:rsid w:val="00F476C4"/>
    <w:rsid w:val="00F54A20"/>
    <w:rsid w:val="00F61DF9"/>
    <w:rsid w:val="00F65EDE"/>
    <w:rsid w:val="00F70A56"/>
    <w:rsid w:val="00F81960"/>
    <w:rsid w:val="00F82424"/>
    <w:rsid w:val="00F82745"/>
    <w:rsid w:val="00F8769D"/>
    <w:rsid w:val="00F9350C"/>
    <w:rsid w:val="00F94EB5"/>
    <w:rsid w:val="00F9624D"/>
    <w:rsid w:val="00FA6264"/>
    <w:rsid w:val="00FB31C1"/>
    <w:rsid w:val="00FB58F2"/>
    <w:rsid w:val="00FB7CA2"/>
    <w:rsid w:val="00FC441A"/>
    <w:rsid w:val="00FC6AEA"/>
    <w:rsid w:val="00FC7660"/>
    <w:rsid w:val="00FD3D13"/>
    <w:rsid w:val="00FD3E00"/>
    <w:rsid w:val="00FD49EA"/>
    <w:rsid w:val="00FD61E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A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8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unter-peart-1216ab158/%2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man1148?tab=repositori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ter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5BFD03CCF4E92BF0114ED9ABE6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5004-8F21-4B08-B066-EC5786AAC56F}"/>
      </w:docPartPr>
      <w:docPartBody>
        <w:p w:rsidR="00FC7996" w:rsidRDefault="00973F6E">
          <w:pPr>
            <w:pStyle w:val="1235BFD03CCF4E92BF0114ED9ABE607C"/>
          </w:pPr>
          <w:r w:rsidRPr="00CF1A49">
            <w:t>·</w:t>
          </w:r>
        </w:p>
      </w:docPartBody>
    </w:docPart>
    <w:docPart>
      <w:docPartPr>
        <w:name w:val="59989B46BDF14457BF4AA882A8000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BBFF-1546-4AC5-9B6A-74F7A7DFDFD9}"/>
      </w:docPartPr>
      <w:docPartBody>
        <w:p w:rsidR="00FC7996" w:rsidRDefault="00973F6E">
          <w:pPr>
            <w:pStyle w:val="59989B46BDF14457BF4AA882A800054D"/>
          </w:pPr>
          <w:r w:rsidRPr="00CF1A49">
            <w:t>·</w:t>
          </w:r>
        </w:p>
      </w:docPartBody>
    </w:docPart>
    <w:docPart>
      <w:docPartPr>
        <w:name w:val="A899783BD148417492617FCADA119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55AC-FC6C-41C0-A9A2-FDD94D01D4C2}"/>
      </w:docPartPr>
      <w:docPartBody>
        <w:p w:rsidR="00FC7996" w:rsidRDefault="00973F6E">
          <w:pPr>
            <w:pStyle w:val="A899783BD148417492617FCADA119F70"/>
          </w:pPr>
          <w:r w:rsidRPr="00CF1A49">
            <w:t>Experience</w:t>
          </w:r>
        </w:p>
      </w:docPartBody>
    </w:docPart>
    <w:docPart>
      <w:docPartPr>
        <w:name w:val="C3554D4837F642E49C824A8F8790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A5D6-01E9-43DA-AC53-FF9B29A5F5DF}"/>
      </w:docPartPr>
      <w:docPartBody>
        <w:p w:rsidR="00FC7996" w:rsidRDefault="00973F6E">
          <w:pPr>
            <w:pStyle w:val="C3554D4837F642E49C824A8F8790994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E"/>
    <w:rsid w:val="00973F6E"/>
    <w:rsid w:val="00AA6185"/>
    <w:rsid w:val="00F366B2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235BFD03CCF4E92BF0114ED9ABE607C">
    <w:name w:val="1235BFD03CCF4E92BF0114ED9ABE607C"/>
  </w:style>
  <w:style w:type="paragraph" w:customStyle="1" w:styleId="59989B46BDF14457BF4AA882A800054D">
    <w:name w:val="59989B46BDF14457BF4AA882A800054D"/>
  </w:style>
  <w:style w:type="paragraph" w:customStyle="1" w:styleId="A899783BD148417492617FCADA119F70">
    <w:name w:val="A899783BD148417492617FCADA119F7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3554D4837F642E49C824A8F87909949">
    <w:name w:val="C3554D4837F642E49C824A8F87909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9C0F-9EF0-4DE6-B89D-7B280573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Links>
    <vt:vector size="6" baseType="variant">
      <vt:variant>
        <vt:i4>7733353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https://www.linkedin.com/in/hunter-peart-1216ab158/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2022-04-05T22:37:00Z</dcterms:created>
  <dcterms:modified xsi:type="dcterms:W3CDTF">2023-02-04T18:01:00Z</dcterms:modified>
  <cp:category/>
</cp:coreProperties>
</file>